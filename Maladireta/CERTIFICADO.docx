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E36" w:rsidRPr="003F36E1" w:rsidRDefault="007044FD" w:rsidP="003F7405">
      <w:pPr>
        <w:pStyle w:val="Subttulo"/>
      </w:pPr>
      <w:r>
        <w:t>CERTIFICADO</w:t>
      </w:r>
    </w:p>
    <w:p w:rsidR="00500E36" w:rsidRPr="0039597A" w:rsidRDefault="007044FD" w:rsidP="00637172">
      <w:pPr>
        <w:pStyle w:val="Ttulo1"/>
        <w:rPr>
          <w:sz w:val="32"/>
        </w:rPr>
      </w:pPr>
      <w:r w:rsidRPr="0039597A">
        <w:rPr>
          <w:sz w:val="32"/>
        </w:rPr>
        <w:t>CURSO:</w:t>
      </w:r>
      <w:r w:rsidR="0039597A" w:rsidRPr="0039597A">
        <w:rPr>
          <w:sz w:val="32"/>
        </w:rPr>
        <w:t xml:space="preserve"> </w:t>
      </w:r>
      <w:r w:rsidR="0039597A" w:rsidRPr="0039597A">
        <w:rPr>
          <w:sz w:val="32"/>
        </w:rPr>
        <w:fldChar w:fldCharType="begin"/>
      </w:r>
      <w:r w:rsidR="0039597A" w:rsidRPr="0039597A">
        <w:rPr>
          <w:sz w:val="32"/>
        </w:rPr>
        <w:instrText xml:space="preserve"> MERGEFIELD "palestra" </w:instrText>
      </w:r>
      <w:r w:rsidR="0039597A" w:rsidRPr="0039597A">
        <w:rPr>
          <w:sz w:val="32"/>
        </w:rPr>
        <w:fldChar w:fldCharType="separate"/>
      </w:r>
      <w:r w:rsidR="00B71088">
        <w:rPr>
          <w:noProof/>
          <w:sz w:val="32"/>
        </w:rPr>
        <w:t>«palestra»</w:t>
      </w:r>
      <w:r w:rsidR="0039597A" w:rsidRPr="0039597A">
        <w:rPr>
          <w:sz w:val="32"/>
        </w:rPr>
        <w:fldChar w:fldCharType="end"/>
      </w:r>
    </w:p>
    <w:p w:rsidR="00500E36" w:rsidRPr="0039597A" w:rsidRDefault="0039597A" w:rsidP="00637172">
      <w:pPr>
        <w:pStyle w:val="Ttulo"/>
        <w:rPr>
          <w:sz w:val="60"/>
          <w:szCs w:val="60"/>
        </w:rPr>
      </w:pPr>
      <w:r w:rsidRPr="0039597A">
        <w:rPr>
          <w:sz w:val="60"/>
          <w:szCs w:val="60"/>
        </w:rPr>
        <w:fldChar w:fldCharType="begin"/>
      </w:r>
      <w:r w:rsidRPr="0039597A">
        <w:rPr>
          <w:sz w:val="60"/>
          <w:szCs w:val="60"/>
        </w:rPr>
        <w:instrText xml:space="preserve"> MERGEFIELD "nome" </w:instrText>
      </w:r>
      <w:r w:rsidRPr="0039597A">
        <w:rPr>
          <w:sz w:val="60"/>
          <w:szCs w:val="60"/>
        </w:rPr>
        <w:fldChar w:fldCharType="separate"/>
      </w:r>
      <w:r w:rsidR="00B71088">
        <w:rPr>
          <w:noProof/>
          <w:sz w:val="60"/>
          <w:szCs w:val="60"/>
        </w:rPr>
        <w:t>«nome»</w:t>
      </w:r>
      <w:r w:rsidRPr="0039597A">
        <w:rPr>
          <w:sz w:val="60"/>
          <w:szCs w:val="60"/>
        </w:rPr>
        <w:fldChar w:fldCharType="end"/>
      </w:r>
      <w:bookmarkStart w:id="0" w:name="_GoBack"/>
      <w:bookmarkEnd w:id="0"/>
    </w:p>
    <w:p w:rsidR="00500E36" w:rsidRDefault="007044FD" w:rsidP="00A91699">
      <w:r>
        <w:t xml:space="preserve">Certificamos que </w:t>
      </w:r>
      <w:fldSimple w:instr=" MERGEFIELD &quot;nome&quot; ">
        <w:r w:rsidR="00B71088">
          <w:rPr>
            <w:noProof/>
          </w:rPr>
          <w:t>«nome»</w:t>
        </w:r>
      </w:fldSimple>
      <w:r>
        <w:t>, RG:</w:t>
      </w:r>
      <w:r w:rsidR="0039597A">
        <w:t xml:space="preserve"> </w:t>
      </w:r>
      <w:fldSimple w:instr=" MERGEFIELD &quot;rg&quot; ">
        <w:r w:rsidR="00B71088">
          <w:rPr>
            <w:noProof/>
          </w:rPr>
          <w:t>«rg»</w:t>
        </w:r>
      </w:fldSimple>
      <w:r>
        <w:t xml:space="preserve">, do curso de </w:t>
      </w:r>
      <w:fldSimple w:instr=" MERGEFIELD &quot;Curso&quot; ">
        <w:r w:rsidR="00B71088">
          <w:rPr>
            <w:noProof/>
          </w:rPr>
          <w:t>«Curso»</w:t>
        </w:r>
      </w:fldSimple>
      <w:r w:rsidR="0039597A">
        <w:t xml:space="preserve"> </w:t>
      </w:r>
      <w:r>
        <w:t xml:space="preserve">da ETEC Prof. Maria Cristina de Medeiros, participou da palestra </w:t>
      </w:r>
      <w:fldSimple w:instr=" MERGEFIELD &quot;palestra&quot; ">
        <w:r w:rsidR="00B71088">
          <w:rPr>
            <w:noProof/>
          </w:rPr>
          <w:t>«palestra»</w:t>
        </w:r>
      </w:fldSimple>
      <w:r w:rsidR="0039597A">
        <w:t xml:space="preserve"> </w:t>
      </w:r>
      <w:r>
        <w:t>no Dia do proficional da Informatica, com a carga horária de 1 hora</w:t>
      </w:r>
      <w:r w:rsidR="0039597A">
        <w:t>.</w:t>
      </w:r>
      <w:r>
        <w:t xml:space="preserve"> </w:t>
      </w:r>
    </w:p>
    <w:p w:rsidR="00500E36" w:rsidRPr="0039597A" w:rsidRDefault="00500E36" w:rsidP="00637172">
      <w:pPr>
        <w:pStyle w:val="Ttulo"/>
        <w:rPr>
          <w:sz w:val="64"/>
          <w:szCs w:val="64"/>
        </w:rPr>
      </w:pPr>
    </w:p>
    <w:p w:rsidR="00500E36" w:rsidRDefault="0039597A" w:rsidP="00150073">
      <w:r>
        <w:t>Dia 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05145F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2413B6" w:rsidRDefault="0039597A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-109220</wp:posOffset>
                  </wp:positionV>
                  <wp:extent cx="1971675" cy="565150"/>
                  <wp:effectExtent l="0" t="0" r="0" b="6350"/>
                  <wp:wrapNone/>
                  <wp:docPr id="5" name="Imagem 5" descr="Ficheiro:Assinatura António Granjo.svg – Wikipédia, a enciclopédia liv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icheiro:Assinatura António Granjo.svg – Wikipédia, a enciclopédia liv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56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480695</wp:posOffset>
                      </wp:positionH>
                      <wp:positionV relativeFrom="paragraph">
                        <wp:posOffset>173990</wp:posOffset>
                      </wp:positionV>
                      <wp:extent cx="2095500" cy="819150"/>
                      <wp:effectExtent l="0" t="0" r="0" b="0"/>
                      <wp:wrapNone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95500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7A" w:rsidRDefault="0039597A" w:rsidP="002413B6">
                                  <w:r>
                                    <w:t>____________________________Fernanda de Carvalho (palestrante)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37.85pt;margin-top:13.7pt;width:165pt;height:64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" filled="f" stroked="f">
                      <v:textbox>
                        <w:txbxContent>
                          <w:p w:rsidR="0039597A" w:rsidRDefault="0039597A" w:rsidP="002413B6">
                            <w:r>
                              <w:t>____________________________Fernanda de Carvalho (palestrante)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6" w:type="dxa"/>
            <w:vAlign w:val="bottom"/>
          </w:tcPr>
          <w:p w:rsidR="00A91699" w:rsidRPr="00A91699" w:rsidRDefault="007044FD" w:rsidP="00A91699">
            <w:pPr>
              <w:pStyle w:val="Selo"/>
            </w:pPr>
            <w:r>
              <w:rPr>
                <w:caps w:val="0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556895</wp:posOffset>
                  </wp:positionH>
                  <wp:positionV relativeFrom="paragraph">
                    <wp:posOffset>-54610</wp:posOffset>
                  </wp:positionV>
                  <wp:extent cx="1123950" cy="1123950"/>
                  <wp:effectExtent l="0" t="0" r="0" b="0"/>
                  <wp:wrapNone/>
                  <wp:docPr id="1" name="Imagem 1" descr="C:\Users\LAB4\AppData\Local\Microsoft\Windows\INetCache\Content.MSO\C2104126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4\AppData\Local\Microsoft\Windows\INetCache\Content.MSO\C2104126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7" w:type="dxa"/>
            <w:vAlign w:val="bottom"/>
          </w:tcPr>
          <w:p w:rsidR="0005145F" w:rsidRDefault="0039597A" w:rsidP="002413B6">
            <w:pPr>
              <w:pStyle w:val="Assinatura"/>
              <w:ind w:left="0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278765</wp:posOffset>
                  </wp:positionH>
                  <wp:positionV relativeFrom="paragraph">
                    <wp:posOffset>-434340</wp:posOffset>
                  </wp:positionV>
                  <wp:extent cx="2045970" cy="1235075"/>
                  <wp:effectExtent l="0" t="190500" r="0" b="0"/>
                  <wp:wrapNone/>
                  <wp:docPr id="8" name="Imagem 8" descr="assinatura presidente - A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ssinatura presidente - A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284228">
                            <a:off x="0" y="0"/>
                            <a:ext cx="2045970" cy="123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6D7A1E11" wp14:editId="00E053D0">
                      <wp:simplePos x="0" y="0"/>
                      <wp:positionH relativeFrom="column">
                        <wp:posOffset>265430</wp:posOffset>
                      </wp:positionH>
                      <wp:positionV relativeFrom="paragraph">
                        <wp:posOffset>226060</wp:posOffset>
                      </wp:positionV>
                      <wp:extent cx="2181225" cy="819150"/>
                      <wp:effectExtent l="0" t="0" r="0" b="0"/>
                      <wp:wrapNone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1225" cy="819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9597A" w:rsidRDefault="0039597A" w:rsidP="002413B6">
                                  <w:r>
                                    <w:t>_____________________________Roberta Souza de Campos (diretora)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A1E11" id="_x0000_s1027" type="#_x0000_t202" style="position:absolute;left:0;text-align:left;margin-left:20.9pt;margin-top:17.8pt;width:171.75pt;height:64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" filled="f" stroked="f">
                      <v:textbox>
                        <w:txbxContent>
                          <w:p w:rsidR="0039597A" w:rsidRDefault="0039597A" w:rsidP="002413B6">
                            <w:r>
                              <w:t>_____________________________Roberta Souza de Campos (diretora)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D711B" w:rsidRDefault="000D711B" w:rsidP="004411C1"/>
    <w:sectPr w:rsidR="000D711B" w:rsidSect="000D711B">
      <w:headerReference w:type="default" r:id="rId10"/>
      <w:footerReference w:type="default" r:id="rId11"/>
      <w:headerReference w:type="first" r:id="rId12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597A" w:rsidRDefault="0039597A">
      <w:r>
        <w:separator/>
      </w:r>
    </w:p>
  </w:endnote>
  <w:endnote w:type="continuationSeparator" w:id="0">
    <w:p w:rsidR="0039597A" w:rsidRDefault="0039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597A" w:rsidRDefault="0039597A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597A" w:rsidRDefault="0039597A">
      <w:r>
        <w:separator/>
      </w:r>
    </w:p>
  </w:footnote>
  <w:footnote w:type="continuationSeparator" w:id="0">
    <w:p w:rsidR="0039597A" w:rsidRDefault="00395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97A" w:rsidRDefault="0039597A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97A" w:rsidRDefault="0039597A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LAB4\Downloads\nov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odso>
      <w:udl w:val="Provider=Microsoft.ACE.OLEDB.12.0;User ID=Admin;Data Source=C:\Users\LAB4\Downloads\novo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type w:val="dbColumn"/>
        <w:name w:val="cep"/>
        <w:mappedName w:val="CEP"/>
        <w:column w:val="1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FD"/>
    <w:rsid w:val="00015A24"/>
    <w:rsid w:val="0004165D"/>
    <w:rsid w:val="0005145F"/>
    <w:rsid w:val="00051A41"/>
    <w:rsid w:val="00053FAA"/>
    <w:rsid w:val="00097672"/>
    <w:rsid w:val="000D4F0E"/>
    <w:rsid w:val="000D711B"/>
    <w:rsid w:val="00120EB2"/>
    <w:rsid w:val="001463ED"/>
    <w:rsid w:val="00150073"/>
    <w:rsid w:val="00202090"/>
    <w:rsid w:val="00210583"/>
    <w:rsid w:val="002413B6"/>
    <w:rsid w:val="00266D70"/>
    <w:rsid w:val="002730A6"/>
    <w:rsid w:val="00282D75"/>
    <w:rsid w:val="002B0A3C"/>
    <w:rsid w:val="002D69D3"/>
    <w:rsid w:val="002D7529"/>
    <w:rsid w:val="002E05B8"/>
    <w:rsid w:val="002F28D6"/>
    <w:rsid w:val="00370986"/>
    <w:rsid w:val="00383A71"/>
    <w:rsid w:val="0039597A"/>
    <w:rsid w:val="003C364E"/>
    <w:rsid w:val="003E56A7"/>
    <w:rsid w:val="003F36E1"/>
    <w:rsid w:val="003F740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5A7AEF"/>
    <w:rsid w:val="006038C7"/>
    <w:rsid w:val="00637172"/>
    <w:rsid w:val="00641DB0"/>
    <w:rsid w:val="00662788"/>
    <w:rsid w:val="0068461E"/>
    <w:rsid w:val="006D661C"/>
    <w:rsid w:val="0070422D"/>
    <w:rsid w:val="007044FD"/>
    <w:rsid w:val="0078066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108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20603E"/>
  <w15:chartTrackingRefBased/>
  <w15:docId w15:val="{AABFF2E2-0061-478B-ADE0-6F67DC05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ownloads\novo.xlsx" TargetMode="External"/><Relationship Id="rId2" Type="http://schemas.openxmlformats.org/officeDocument/2006/relationships/mailMergeSource" Target="file:///C:\Users\LAB4\Downloads\novo.xlsx" TargetMode="External"/><Relationship Id="rId1" Type="http://schemas.openxmlformats.org/officeDocument/2006/relationships/attachedTemplate" Target="file:///C:\Users\LAB4\AppData\Roaming\Microsoft\Templates\Certificado%20de%20diploma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63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1</cp:revision>
  <cp:lastPrinted>2017-07-28T13:07:00Z</cp:lastPrinted>
  <dcterms:created xsi:type="dcterms:W3CDTF">2023-08-16T14:30:00Z</dcterms:created>
  <dcterms:modified xsi:type="dcterms:W3CDTF">2023-08-16T15:36:00Z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