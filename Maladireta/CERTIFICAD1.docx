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98" w:rsidRPr="003F36E1" w:rsidRDefault="00FC0298" w:rsidP="003F7405">
      <w:pPr>
        <w:pStyle w:val="Subttulo"/>
      </w:pPr>
      <w:bookmarkStart w:id="0" w:name="_GoBack"/>
      <w:bookmarkEnd w:id="0"/>
      <w:r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Carolina Marzinoti Libarino</w:t>
      </w:r>
    </w:p>
    <w:p w:rsidR="00FC0298" w:rsidRDefault="00FC0298" w:rsidP="00A91699">
      <w:r>
        <w:t xml:space="preserve">Certificamos que </w:t>
      </w:r>
      <w:r>
        <w:rPr>
          <w:noProof/>
        </w:rPr>
        <w:t>Carolina Marzinoti Libarino</w:t>
      </w:r>
      <w:r>
        <w:t xml:space="preserve">, RG: </w:t>
      </w:r>
      <w:r>
        <w:rPr>
          <w:noProof/>
        </w:rPr>
        <w:t>22.555.555-55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5" name="Imagem 5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>____________________________Fernanda 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7.85pt;margin-top:13.7pt;width:165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" filled="f" stroked="f">
                      <v:textbox>
                        <w:txbxContent>
                          <w:p w:rsidR="00FC0298" w:rsidRDefault="00FC0298" w:rsidP="002413B6">
                            <w:r>
                              <w:t>____________________________Fernanda 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1" name="Imagem 1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8" name="Imagem 8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_x0000_s1027" type="#_x0000_t202" style="position:absolute;left:0;text-align:left;margin-left:20.9pt;margin-top:17.8pt;width:171.75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Guilherme Nakamura Carvalho</w:t>
      </w:r>
    </w:p>
    <w:p w:rsidR="00FC0298" w:rsidRDefault="00FC0298" w:rsidP="00A91699">
      <w:r>
        <w:t xml:space="preserve">Certificamos que </w:t>
      </w:r>
      <w:r>
        <w:rPr>
          <w:noProof/>
        </w:rPr>
        <w:t>Guilherme Nakamura Carvalho</w:t>
      </w:r>
      <w:r>
        <w:t xml:space="preserve">, RG: </w:t>
      </w:r>
      <w:r>
        <w:rPr>
          <w:noProof/>
        </w:rPr>
        <w:t>12.345.678-A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11" name="Imagem 11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37.85pt;margin-top:13.7pt;width:165pt;height:6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12" name="Imagem 12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13" name="Imagem 13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10" name="Caixa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10" o:spid="_x0000_s1029" type="#_x0000_t202" style="position:absolute;left:0;text-align:left;margin-left:20.9pt;margin-top:17.8pt;width:171.75pt;height:6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Kevin Levrone</w:t>
      </w:r>
    </w:p>
    <w:p w:rsidR="00FC0298" w:rsidRDefault="00FC0298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198.920.03-L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18" name="Imagem 18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7.85pt;margin-top:13.7pt;width:165pt;height:6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19" name="Imagem 19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0" name="Imagem 2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17" name="Caixa de Tex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17" o:spid="_x0000_s1031" type="#_x0000_t202" style="position:absolute;left:0;text-align:left;margin-left:20.9pt;margin-top:17.8pt;width:171.75pt;height:6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isabela marzinoti libarino</w:t>
      </w:r>
    </w:p>
    <w:p w:rsidR="00FC0298" w:rsidRDefault="00FC0298" w:rsidP="00A91699">
      <w:r>
        <w:t xml:space="preserve">Certificamos que </w:t>
      </w:r>
      <w:r>
        <w:rPr>
          <w:noProof/>
        </w:rPr>
        <w:t>isabela marzinoti libarino</w:t>
      </w:r>
      <w:r>
        <w:t xml:space="preserve">, RG: </w:t>
      </w:r>
      <w:r>
        <w:rPr>
          <w:noProof/>
        </w:rPr>
        <w:t>00.000.000-0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5" name="Imagem 25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7.85pt;margin-top:13.7pt;width:165pt;height:6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ApJ6dKSAIA&#10;ANQ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6" name="Imagem 26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7" name="Imagem 27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4" name="Caixa de Text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4" o:spid="_x0000_s1033" type="#_x0000_t202" style="position:absolute;left:0;text-align:left;margin-left:20.9pt;margin-top:17.8pt;width:171.75pt;height:6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Valentina Caetana Vieira</w:t>
      </w:r>
    </w:p>
    <w:p w:rsidR="00FC0298" w:rsidRDefault="00FC0298" w:rsidP="00A91699">
      <w:r>
        <w:t xml:space="preserve">Certificamos que </w:t>
      </w:r>
      <w:r>
        <w:rPr>
          <w:noProof/>
        </w:rPr>
        <w:t>Valentina Caetana Vieira</w:t>
      </w:r>
      <w:r>
        <w:t xml:space="preserve">, RG: </w:t>
      </w:r>
      <w:r>
        <w:rPr>
          <w:noProof/>
        </w:rPr>
        <w:t>33.444.565-4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2" name="Imagem 32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37.85pt;margin-top:13.7pt;width:165pt;height:6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hZdJWkkC&#10;AADU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3" name="Imagem 33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4" name="Imagem 34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1" name="Caixa de Text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1" o:spid="_x0000_s1035" type="#_x0000_t202" style="position:absolute;left:0;text-align:left;margin-left:20.9pt;margin-top:17.8pt;width:171.75pt;height:6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Juliana Passos Souza</w:t>
      </w:r>
    </w:p>
    <w:p w:rsidR="00FC0298" w:rsidRDefault="00FC0298" w:rsidP="00A91699">
      <w:r>
        <w:t xml:space="preserve">Certificamos que </w:t>
      </w:r>
      <w:r>
        <w:rPr>
          <w:noProof/>
        </w:rPr>
        <w:t>Juliana Passos Souza</w:t>
      </w:r>
      <w:r>
        <w:t xml:space="preserve">, RG: </w:t>
      </w:r>
      <w:r>
        <w:rPr>
          <w:noProof/>
        </w:rPr>
        <w:t>65.888.456-01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9" name="Imagem 39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37.85pt;margin-top:13.7pt;width:165pt;height:6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BVcEXoSAIA&#10;ANU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40" name="Imagem 40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41" name="Imagem 41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8" name="Caixa de Text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8" o:spid="_x0000_s1037" type="#_x0000_t202" style="position:absolute;left:0;text-align:left;margin-left:20.9pt;margin-top:17.8pt;width:171.75pt;height:6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Luis da silva</w:t>
      </w:r>
    </w:p>
    <w:p w:rsidR="00FC0298" w:rsidRDefault="00FC0298" w:rsidP="00A91699">
      <w:r>
        <w:t xml:space="preserve">Certificamos que </w:t>
      </w:r>
      <w:r>
        <w:rPr>
          <w:noProof/>
        </w:rPr>
        <w:t>Luis da silva</w:t>
      </w:r>
      <w:r>
        <w:t xml:space="preserve">, RG: </w:t>
      </w:r>
      <w:r>
        <w:rPr>
          <w:noProof/>
        </w:rPr>
        <w:t>54.564.302-X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46" name="Imagem 46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4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37.85pt;margin-top:13.7pt;width:165pt;height:6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DfBKjzSAIA&#10;ANU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47" name="Imagem 47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48" name="Imagem 48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45" name="Caixa de Tex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45" o:spid="_x0000_s1039" type="#_x0000_t202" style="position:absolute;left:0;text-align:left;margin-left:20.9pt;margin-top:17.8pt;width:171.75pt;height:6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fwF5&#10;d0oCAADW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Cristiano Ronaldo dos Santos Aveiro</w:t>
      </w:r>
    </w:p>
    <w:p w:rsidR="00FC0298" w:rsidRDefault="00FC0298" w:rsidP="00A91699">
      <w:r>
        <w:t xml:space="preserve">Certificamos que </w:t>
      </w:r>
      <w:r>
        <w:rPr>
          <w:noProof/>
        </w:rPr>
        <w:t>Cristiano Ronaldo dos Santos Aveiro</w:t>
      </w:r>
      <w:r>
        <w:t xml:space="preserve">, RG: </w:t>
      </w:r>
      <w:r>
        <w:rPr>
          <w:noProof/>
        </w:rPr>
        <w:t>69.696.966.9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53" name="Imagem 53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5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37.85pt;margin-top:13.7pt;width:165pt;height:6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Az2TEmSAIA&#10;ANU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54" name="Imagem 54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55" name="Imagem 5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52" name="Caixa de Texto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52" o:spid="_x0000_s1041" type="#_x0000_t202" style="position:absolute;left:0;text-align:left;margin-left:20.9pt;margin-top:17.8pt;width:171.75pt;height:6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Camila</w:t>
      </w:r>
    </w:p>
    <w:p w:rsidR="00FC0298" w:rsidRDefault="00FC0298" w:rsidP="00A91699">
      <w:r>
        <w:t xml:space="preserve">Certificamos que </w:t>
      </w:r>
      <w:r>
        <w:rPr>
          <w:noProof/>
        </w:rPr>
        <w:t>Camila</w:t>
      </w:r>
      <w:r>
        <w:t xml:space="preserve">, RG: </w:t>
      </w:r>
      <w:r>
        <w:rPr>
          <w:noProof/>
        </w:rPr>
        <w:t>33.333.333-c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60" name="Imagem 60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5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>____________________________Fernanda 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37.85pt;margin-top:13.7pt;width:165pt;height:6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2c1J6UkC&#10;AADV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>____________________________Fernanda 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61" name="Imagem 61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62" name="Imagem 62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59" name="Caixa de Texto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59" o:spid="_x0000_s1043" type="#_x0000_t202" style="position:absolute;left:0;text-align:left;margin-left:20.9pt;margin-top:17.8pt;width:171.75pt;height:64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mcTG&#10;mEoCAADW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João Pedro Morangoni</w:t>
      </w:r>
    </w:p>
    <w:p w:rsidR="00FC0298" w:rsidRDefault="00FC0298" w:rsidP="00A91699">
      <w:r>
        <w:t xml:space="preserve">Certificamos que </w:t>
      </w:r>
      <w:r>
        <w:rPr>
          <w:noProof/>
        </w:rPr>
        <w:t>João Pedro Morangoni</w:t>
      </w:r>
      <w:r>
        <w:t xml:space="preserve">, RG: </w:t>
      </w:r>
      <w:r>
        <w:rPr>
          <w:noProof/>
        </w:rPr>
        <w:t>12.243.123-2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195" name="Imagem 195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1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37.85pt;margin-top:13.7pt;width:165pt;height:64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DgGfoSSAIA&#10;ANY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196" name="Imagem 196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197" name="Imagem 197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194" name="Caixa de Texto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194" o:spid="_x0000_s1045" type="#_x0000_t202" style="position:absolute;left:0;text-align:left;margin-left:20.9pt;margin-top:17.8pt;width:171.75pt;height:6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Reginaldo</w:t>
      </w:r>
    </w:p>
    <w:p w:rsidR="00FC0298" w:rsidRDefault="00FC0298" w:rsidP="00A91699">
      <w:r>
        <w:t xml:space="preserve">Certificamos que </w:t>
      </w:r>
      <w:r>
        <w:rPr>
          <w:noProof/>
        </w:rPr>
        <w:t>Reginaldo</w:t>
      </w:r>
      <w:r>
        <w:t xml:space="preserve">, RG: </w:t>
      </w:r>
      <w:r>
        <w:rPr>
          <w:noProof/>
        </w:rPr>
        <w:t>33.333.444-5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02" name="Imagem 202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0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37.85pt;margin-top:13.7pt;width:165pt;height:6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03" name="Imagem 203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04" name="Imagem 204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01" name="Caixa de Texto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01" o:spid="_x0000_s1047" type="#_x0000_t202" style="position:absolute;left:0;text-align:left;margin-left:20.9pt;margin-top:17.8pt;width:171.75pt;height:6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Pedro Alvares Cabral</w:t>
      </w:r>
    </w:p>
    <w:p w:rsidR="00FC0298" w:rsidRDefault="00FC0298" w:rsidP="00A91699">
      <w:r>
        <w:t xml:space="preserve">Certificamos que </w:t>
      </w:r>
      <w:r>
        <w:rPr>
          <w:noProof/>
        </w:rPr>
        <w:t>Pedro Alvares Cabral</w:t>
      </w:r>
      <w:r>
        <w:t xml:space="preserve">, RG: </w:t>
      </w:r>
      <w:r>
        <w:rPr>
          <w:noProof/>
        </w:rPr>
        <w:t>69.692.424-x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09" name="Imagem 209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37.85pt;margin-top:13.7pt;width:165pt;height:6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A8D3HgSAIA&#10;ANY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10" name="Imagem 210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11" name="Imagem 211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08" name="Caixa de Texto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08" o:spid="_x0000_s1049" type="#_x0000_t202" style="position:absolute;left:0;text-align:left;margin-left:20.9pt;margin-top:17.8pt;width:171.75pt;height:64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nQm/&#10;kkoCAADY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Anderson Várias Situações</w:t>
      </w:r>
    </w:p>
    <w:p w:rsidR="00FC0298" w:rsidRDefault="00FC0298" w:rsidP="00A91699">
      <w:r>
        <w:t xml:space="preserve">Certificamos que </w:t>
      </w:r>
      <w:r>
        <w:rPr>
          <w:noProof/>
        </w:rPr>
        <w:t>Anderson Várias Situações</w:t>
      </w:r>
      <w:r>
        <w:t xml:space="preserve">, RG: </w:t>
      </w:r>
      <w:r>
        <w:rPr>
          <w:noProof/>
        </w:rPr>
        <w:t>99.222.333-J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16" name="Imagem 216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37.85pt;margin-top:13.7pt;width:165pt;height:64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eZvAO0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18" name="Imagem 218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19" name="Imagem 219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15" name="Caixa de Texto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15" o:spid="_x0000_s1051" type="#_x0000_t202" style="position:absolute;left:0;text-align:left;margin-left:20.9pt;margin-top:17.8pt;width:171.75pt;height:64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João Paulo Mendonça</w:t>
      </w:r>
    </w:p>
    <w:p w:rsidR="00FC0298" w:rsidRDefault="00FC0298" w:rsidP="00A91699">
      <w:r>
        <w:t xml:space="preserve">Certificamos que </w:t>
      </w:r>
      <w:r>
        <w:rPr>
          <w:noProof/>
        </w:rPr>
        <w:t>João Paulo Mendonça</w:t>
      </w:r>
      <w:r>
        <w:t xml:space="preserve">, RG: </w:t>
      </w:r>
      <w:r>
        <w:rPr>
          <w:noProof/>
        </w:rPr>
        <w:t>23.222.682-2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24" name="Imagem 224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left:0;text-align:left;margin-left:37.85pt;margin-top:13.7pt;width:165pt;height:64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lyF+uE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25" name="Imagem 225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26" name="Imagem 226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23" name="Caixa de Texto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23" o:spid="_x0000_s1053" type="#_x0000_t202" style="position:absolute;left:0;text-align:left;margin-left:20.9pt;margin-top:17.8pt;width:171.75pt;height:64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N0k&#10;diZ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Nathan Henrique Augusto da Silva</w:t>
      </w:r>
    </w:p>
    <w:p w:rsidR="00FC0298" w:rsidRDefault="00FC0298" w:rsidP="00A91699">
      <w:r>
        <w:t xml:space="preserve">Certificamos que </w:t>
      </w:r>
      <w:r>
        <w:rPr>
          <w:noProof/>
        </w:rPr>
        <w:t>Nathan Henrique Augusto da Silva</w:t>
      </w:r>
      <w:r>
        <w:t xml:space="preserve">, RG: </w:t>
      </w:r>
      <w:r>
        <w:rPr>
          <w:noProof/>
        </w:rPr>
        <w:t>22.222.222-22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31" name="Imagem 231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37.85pt;margin-top:13.7pt;width:165pt;height:64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RIYIw0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32" name="Imagem 232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33" name="Imagem 233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30" name="Caixa de Texto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30" o:spid="_x0000_s1055" type="#_x0000_t202" style="position:absolute;left:0;text-align:left;margin-left:20.9pt;margin-top:17.8pt;width:171.75pt;height:64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Amanda Soares Pires</w:t>
      </w:r>
    </w:p>
    <w:p w:rsidR="00FC0298" w:rsidRDefault="00FC0298" w:rsidP="00A91699">
      <w:r>
        <w:t xml:space="preserve">Certificamos que </w:t>
      </w:r>
      <w:r>
        <w:rPr>
          <w:noProof/>
        </w:rPr>
        <w:t>Amanda Soares Pires</w:t>
      </w:r>
      <w:r>
        <w:t xml:space="preserve">, RG: </w:t>
      </w:r>
      <w:r>
        <w:rPr>
          <w:noProof/>
        </w:rPr>
        <w:t>32.446.765-02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38" name="Imagem 238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3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37.85pt;margin-top:13.7pt;width:165pt;height:64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p0GH6k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39" name="Imagem 239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40" name="Imagem 24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37" name="Caixa de Texto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37" o:spid="_x0000_s1057" type="#_x0000_t202" style="position:absolute;left:0;text-align:left;margin-left:20.9pt;margin-top:17.8pt;width:171.75pt;height:64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Srsg&#10;9koCAADY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Larissa Manoela Taques Elias Santos</w:t>
      </w:r>
    </w:p>
    <w:p w:rsidR="00FC0298" w:rsidRDefault="00FC0298" w:rsidP="00A91699">
      <w:r>
        <w:t xml:space="preserve">Certificamos que </w:t>
      </w:r>
      <w:r>
        <w:rPr>
          <w:noProof/>
        </w:rPr>
        <w:t>Larissa Manoela Taques Elias Santos</w:t>
      </w:r>
      <w:r>
        <w:t xml:space="preserve">, RG: </w:t>
      </w:r>
      <w:r>
        <w:rPr>
          <w:noProof/>
        </w:rPr>
        <w:t>21.126.623.32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45" name="Imagem 245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4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37.85pt;margin-top:13.7pt;width:165pt;height:64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IR8Qv9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46" name="Imagem 246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47" name="Imagem 247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44" name="Caixa de Texto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44" o:spid="_x0000_s1059" type="#_x0000_t202" style="position:absolute;left:0;text-align:left;margin-left:20.9pt;margin-top:17.8pt;width:171.75pt;height:64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As&#10;iLau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Priscilla Novaes Leone</w:t>
      </w:r>
    </w:p>
    <w:p w:rsidR="00FC0298" w:rsidRDefault="00FC0298" w:rsidP="00A91699">
      <w:r>
        <w:t xml:space="preserve">Certificamos que </w:t>
      </w:r>
      <w:r>
        <w:rPr>
          <w:noProof/>
        </w:rPr>
        <w:t>Priscilla Novaes Leone</w:t>
      </w:r>
      <w:r>
        <w:t xml:space="preserve">, RG: </w:t>
      </w:r>
      <w:r>
        <w:rPr>
          <w:noProof/>
        </w:rPr>
        <w:t>90.666.666-22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52" name="Imagem 252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5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>____________________________Fernanda 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37.85pt;margin-top:13.7pt;width:165pt;height:64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" filled="f" stroked="f">
                      <v:textbox>
                        <w:txbxContent>
                          <w:p w:rsidR="00FC0298" w:rsidRDefault="00FC0298" w:rsidP="002413B6">
                            <w:r>
                              <w:t>____________________________Fernanda 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53" name="Imagem 253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54" name="Imagem 254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51" name="Caixa de Texto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51" o:spid="_x0000_s1061" type="#_x0000_t202" style="position:absolute;left:0;text-align:left;margin-left:20.9pt;margin-top:17.8pt;width:171.75pt;height:64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Bcy&#10;ZVZ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Peter Parker</w:t>
      </w:r>
    </w:p>
    <w:p w:rsidR="00FC0298" w:rsidRDefault="00FC0298" w:rsidP="00A91699">
      <w:r>
        <w:t xml:space="preserve">Certificamos que </w:t>
      </w:r>
      <w:r>
        <w:rPr>
          <w:noProof/>
        </w:rPr>
        <w:t>Peter Parker</w:t>
      </w:r>
      <w:r>
        <w:t xml:space="preserve">, RG: </w:t>
      </w:r>
      <w:r>
        <w:rPr>
          <w:noProof/>
        </w:rPr>
        <w:t>12.324.543-2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59" name="Imagem 259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5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37.85pt;margin-top:13.7pt;width:165pt;height:64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B6oPPJ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60" name="Imagem 260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61" name="Imagem 261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58" name="Caixa de Texto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58" o:spid="_x0000_s1063" type="#_x0000_t202" style="position:absolute;left:0;text-align:left;margin-left:20.9pt;margin-top:17.8pt;width:171.75pt;height:64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Mpu&#10;g0l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Laura Vannessa Vasconcelos</w:t>
      </w:r>
    </w:p>
    <w:p w:rsidR="00FC0298" w:rsidRDefault="00FC0298" w:rsidP="00A91699">
      <w:r>
        <w:t xml:space="preserve">Certificamos que </w:t>
      </w:r>
      <w:r>
        <w:rPr>
          <w:noProof/>
        </w:rPr>
        <w:t>Laura Vannessa Vasconcelos</w:t>
      </w:r>
      <w:r>
        <w:t xml:space="preserve">, RG: </w:t>
      </w:r>
      <w:r>
        <w:rPr>
          <w:noProof/>
        </w:rPr>
        <w:t>67.098.736-6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66" name="Imagem 266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6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37.85pt;margin-top:13.7pt;width:165pt;height:64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67" name="Imagem 267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68" name="Imagem 268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65" name="Caixa de Texto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65" o:spid="_x0000_s1065" type="#_x0000_t202" style="position:absolute;left:0;text-align:left;margin-left:20.9pt;margin-top:17.8pt;width:171.75pt;height:6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MqE&#10;g3V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Ana</w:t>
      </w:r>
    </w:p>
    <w:p w:rsidR="00FC0298" w:rsidRDefault="00FC0298" w:rsidP="00A91699">
      <w:r>
        <w:t xml:space="preserve">Certificamos que </w:t>
      </w:r>
      <w:r>
        <w:rPr>
          <w:noProof/>
        </w:rPr>
        <w:t>Ana</w:t>
      </w:r>
      <w:r>
        <w:t xml:space="preserve">, RG: </w:t>
      </w:r>
      <w:r>
        <w:rPr>
          <w:noProof/>
        </w:rPr>
        <w:t>55.555.555-c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73" name="Imagem 273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7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left:0;text-align:left;margin-left:37.85pt;margin-top:13.7pt;width:165pt;height:64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AIXJG0SAIA&#10;ANY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74" name="Imagem 274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75" name="Imagem 27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72" name="Caixa de Texto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72" o:spid="_x0000_s1067" type="#_x0000_t202" style="position:absolute;left:0;text-align:left;margin-left:20.9pt;margin-top:17.8pt;width:171.75pt;height:64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Daniel Lopes Benatti</w:t>
      </w:r>
    </w:p>
    <w:p w:rsidR="00FC0298" w:rsidRDefault="00FC0298" w:rsidP="00A91699">
      <w:r>
        <w:t xml:space="preserve">Certificamos que </w:t>
      </w:r>
      <w:r>
        <w:rPr>
          <w:noProof/>
        </w:rPr>
        <w:t>Daniel Lopes Benatti</w:t>
      </w:r>
      <w:r>
        <w:t xml:space="preserve">, RG: </w:t>
      </w:r>
      <w:r>
        <w:rPr>
          <w:noProof/>
        </w:rPr>
        <w:t>67.834.123-9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80" name="Imagem 280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7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left:0;text-align:left;margin-left:37.85pt;margin-top:13.7pt;width:165pt;height:64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4kjpe0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81" name="Imagem 281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82" name="Imagem 282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79" name="Caixa de Texto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79" o:spid="_x0000_s1069" type="#_x0000_t202" style="position:absolute;left:0;text-align:left;margin-left:20.9pt;margin-top:17.8pt;width:171.75pt;height:64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A7&#10;a1HX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Mariana Clara Flores</w:t>
      </w:r>
    </w:p>
    <w:p w:rsidR="00FC0298" w:rsidRDefault="00FC0298" w:rsidP="00A91699">
      <w:r>
        <w:t xml:space="preserve">Certificamos que </w:t>
      </w:r>
      <w:r>
        <w:rPr>
          <w:noProof/>
        </w:rPr>
        <w:t>Mariana Clara Flores</w:t>
      </w:r>
      <w:r>
        <w:t xml:space="preserve">, RG: </w:t>
      </w:r>
      <w:r>
        <w:rPr>
          <w:noProof/>
        </w:rPr>
        <w:t>33.908.443-7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87" name="Imagem 287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8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left:0;text-align:left;margin-left:37.85pt;margin-top:13.7pt;width:165pt;height:64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OX7Re9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88" name="Imagem 288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89" name="Imagem 289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86" name="Caixa de Texto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86" o:spid="_x0000_s1071" type="#_x0000_t202" style="position:absolute;left:0;text-align:left;margin-left:20.9pt;margin-top:17.8pt;width:171.75pt;height:64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BBM&#10;2EB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José adilson</w:t>
      </w:r>
    </w:p>
    <w:p w:rsidR="00FC0298" w:rsidRDefault="00FC0298" w:rsidP="00A91699">
      <w:r>
        <w:t xml:space="preserve">Certificamos que </w:t>
      </w:r>
      <w:r>
        <w:rPr>
          <w:noProof/>
        </w:rPr>
        <w:t>José adilson</w:t>
      </w:r>
      <w:r>
        <w:t xml:space="preserve">, RG: </w:t>
      </w:r>
      <w:r>
        <w:rPr>
          <w:noProof/>
        </w:rPr>
        <w:t>12.125.156.22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294" name="Imagem 294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9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left:0;text-align:left;margin-left:37.85pt;margin-top:13.7pt;width:165pt;height:64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KQyY1B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295" name="Imagem 295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296" name="Imagem 296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93" name="Caixa de Texto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293" o:spid="_x0000_s1073" type="#_x0000_t202" style="position:absolute;left:0;text-align:left;margin-left:20.9pt;margin-top:17.8pt;width:171.75pt;height:64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Dh&#10;JVPX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Eliana Lidea</w:t>
      </w:r>
    </w:p>
    <w:p w:rsidR="00FC0298" w:rsidRDefault="00FC0298" w:rsidP="00A91699">
      <w:r>
        <w:t xml:space="preserve">Certificamos que </w:t>
      </w:r>
      <w:r>
        <w:rPr>
          <w:noProof/>
        </w:rPr>
        <w:t>Eliana Lidea</w:t>
      </w:r>
      <w:r>
        <w:t xml:space="preserve">, RG: </w:t>
      </w:r>
      <w:r>
        <w:rPr>
          <w:noProof/>
        </w:rPr>
        <w:t>34.999.564.78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01" name="Imagem 301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9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37.85pt;margin-top:13.7pt;width:165pt;height:64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HeVFSt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02" name="Imagem 302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03" name="Imagem 303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00" name="Caixa de Texto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00" o:spid="_x0000_s1075" type="#_x0000_t202" style="position:absolute;left:0;text-align:left;margin-left:20.9pt;margin-top:17.8pt;width:171.75pt;height:64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e1n6&#10;fkoCAADY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Rafa Moreira Mano</w:t>
      </w:r>
    </w:p>
    <w:p w:rsidR="00FC0298" w:rsidRDefault="00FC0298" w:rsidP="00A91699">
      <w:r>
        <w:t xml:space="preserve">Certificamos que </w:t>
      </w:r>
      <w:r>
        <w:rPr>
          <w:noProof/>
        </w:rPr>
        <w:t>Rafa Moreira Mano</w:t>
      </w:r>
      <w:r>
        <w:t xml:space="preserve">, RG: </w:t>
      </w:r>
      <w:r>
        <w:rPr>
          <w:noProof/>
        </w:rPr>
        <w:t>71.777.1171-x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1593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08" name="Imagem 308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0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left:0;text-align:left;margin-left:37.85pt;margin-top:13.7pt;width:165pt;height:64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1286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09" name="Imagem 309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10" name="Imagem 31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07" name="Caixa de Texto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07" o:spid="_x0000_s1077" type="#_x0000_t202" style="position:absolute;left:0;text-align:left;margin-left:20.9pt;margin-top:17.8pt;width:171.75pt;height:64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SM9Z&#10;0EoCAADY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Anderson Pereira Asfalto</w:t>
      </w:r>
    </w:p>
    <w:p w:rsidR="00FC0298" w:rsidRDefault="00FC0298" w:rsidP="00A91699">
      <w:r>
        <w:t xml:space="preserve">Certificamos que </w:t>
      </w:r>
      <w:r>
        <w:rPr>
          <w:noProof/>
        </w:rPr>
        <w:t>Anderson Pereira Asfalto</w:t>
      </w:r>
      <w:r>
        <w:t xml:space="preserve">, RG: </w:t>
      </w:r>
      <w:r>
        <w:rPr>
          <w:noProof/>
        </w:rPr>
        <w:t>40.028.922-5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15" name="Imagem 315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left:0;text-align:left;margin-left:37.85pt;margin-top:13.7pt;width:165pt;height:64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ApLK1Z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16" name="Imagem 316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17" name="Imagem 317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14" name="Caixa de Texto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14" o:spid="_x0000_s1079" type="#_x0000_t202" style="position:absolute;left:0;text-align:left;margin-left:20.9pt;margin-top:17.8pt;width:171.75pt;height:64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Cy&#10;skUf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Roberto Santos Moraes</w:t>
      </w:r>
    </w:p>
    <w:p w:rsidR="00FC0298" w:rsidRDefault="00FC0298" w:rsidP="00A91699">
      <w:r>
        <w:t xml:space="preserve">Certificamos que </w:t>
      </w:r>
      <w:r>
        <w:rPr>
          <w:noProof/>
        </w:rPr>
        <w:t>Roberto Santos Moraes</w:t>
      </w:r>
      <w:r>
        <w:t xml:space="preserve">, RG: </w:t>
      </w:r>
      <w:r>
        <w:rPr>
          <w:noProof/>
        </w:rPr>
        <w:t>21.762.802-9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22" name="Imagem 322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2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left:0;text-align:left;margin-left:37.85pt;margin-top:13.7pt;width:165pt;height:64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HPMSV5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2515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23" name="Imagem 323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24" name="Imagem 324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21" name="Caixa de Texto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21" o:spid="_x0000_s1081" type="#_x0000_t202" style="position:absolute;left:0;text-align:left;margin-left:20.9pt;margin-top:17.8pt;width:171.75pt;height:64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P0y&#10;EJV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Bryan Almeida de Moraes</w:t>
      </w:r>
    </w:p>
    <w:p w:rsidR="00FC0298" w:rsidRDefault="00FC0298" w:rsidP="00A91699">
      <w:r>
        <w:t xml:space="preserve">Certificamos que </w:t>
      </w:r>
      <w:r>
        <w:rPr>
          <w:noProof/>
        </w:rPr>
        <w:t>Bryan Almeida de Moraes</w:t>
      </w:r>
      <w:r>
        <w:t xml:space="preserve">, RG: </w:t>
      </w:r>
      <w:r>
        <w:rPr>
          <w:noProof/>
        </w:rPr>
        <w:t>67.864.666-9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29" name="Imagem 329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2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left:0;text-align:left;margin-left:37.85pt;margin-top:13.7pt;width:165pt;height:64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KyMhoh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30" name="Imagem 330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31" name="Imagem 331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28" name="Caixa de Texto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28" o:spid="_x0000_s1083" type="#_x0000_t202" style="position:absolute;left:0;text-align:left;margin-left:20.9pt;margin-top:17.8pt;width:171.75pt;height:64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CBu&#10;9op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Kevin Levrone</w:t>
      </w:r>
    </w:p>
    <w:p w:rsidR="00FC0298" w:rsidRDefault="00FC0298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55.198.902-6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36" name="Imagem 336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left:0;text-align:left;margin-left:37.85pt;margin-top:13.7pt;width:165pt;height:64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3744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37" name="Imagem 337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38" name="Imagem 338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35" name="Caixa de Texto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35" o:spid="_x0000_s1085" type="#_x0000_t202" style="position:absolute;left:0;text-align:left;margin-left:20.9pt;margin-top:17.8pt;width:171.75pt;height:64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FS+&#10;cMR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Sejão Berranteiro</w:t>
      </w:r>
    </w:p>
    <w:p w:rsidR="00FC0298" w:rsidRDefault="00FC0298" w:rsidP="00A91699">
      <w:r>
        <w:t xml:space="preserve">Certificamos que </w:t>
      </w:r>
      <w:r>
        <w:rPr>
          <w:noProof/>
        </w:rPr>
        <w:t>Sejão Berranteiro</w:t>
      </w:r>
      <w:r>
        <w:t xml:space="preserve">, RG: </w:t>
      </w:r>
      <w:r>
        <w:rPr>
          <w:noProof/>
        </w:rPr>
        <w:t>55.555.555-J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4665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43" name="Imagem 343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4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left:0;text-align:left;margin-left:37.85pt;margin-top:13.7pt;width:165pt;height:64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/isiyU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4358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44" name="Imagem 344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4768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45" name="Imagem 34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42" name="Caixa de Texto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42" o:spid="_x0000_s1087" type="#_x0000_t202" style="position:absolute;left:0;text-align:left;margin-left:20.9pt;margin-top:17.8pt;width:171.75pt;height:64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X8FN&#10;FEoCAADY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Igor Guilherme Ferreira</w:t>
      </w:r>
    </w:p>
    <w:p w:rsidR="00FC0298" w:rsidRDefault="00FC0298" w:rsidP="00A91699">
      <w:r>
        <w:t xml:space="preserve">Certificamos que </w:t>
      </w:r>
      <w:r>
        <w:rPr>
          <w:noProof/>
        </w:rPr>
        <w:t>Igor Guilherme Ferreira</w:t>
      </w:r>
      <w:r>
        <w:t xml:space="preserve">, RG: </w:t>
      </w:r>
      <w:r>
        <w:rPr>
          <w:noProof/>
        </w:rPr>
        <w:t>86-432-234-1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5280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50" name="Imagem 350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4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left:0;text-align:left;margin-left:37.85pt;margin-top:13.7pt;width:165pt;height:64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FD9aBk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4972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51" name="Imagem 351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52" name="Imagem 352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49" name="Caixa de Texto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49" o:spid="_x0000_s1089" type="#_x0000_t202" style="position:absolute;left:0;text-align:left;margin-left:20.9pt;margin-top:17.8pt;width:171.75pt;height:64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BE&#10;bPaK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Luíz Carlos da Silva</w:t>
      </w:r>
    </w:p>
    <w:p w:rsidR="00FC0298" w:rsidRDefault="00FC0298" w:rsidP="00A91699">
      <w:r>
        <w:t xml:space="preserve">Certificamos que </w:t>
      </w:r>
      <w:r>
        <w:rPr>
          <w:noProof/>
        </w:rPr>
        <w:t>Luíz Carlos da Silva</w:t>
      </w:r>
      <w:r>
        <w:t xml:space="preserve">, RG: </w:t>
      </w:r>
      <w:r>
        <w:rPr>
          <w:noProof/>
        </w:rPr>
        <w:t>12.345.678-B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57" name="Imagem 357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5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37.85pt;margin-top:13.7pt;width:165pt;height:64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58" name="Imagem 358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59" name="Imagem 359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56" name="Caixa de Texto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56" o:spid="_x0000_s1091" type="#_x0000_t202" style="position:absolute;left:0;text-align:left;margin-left:20.9pt;margin-top:17.8pt;width:171.75pt;height:64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Bi&#10;6pyb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Raul Santos Seixas</w:t>
      </w:r>
    </w:p>
    <w:p w:rsidR="00FC0298" w:rsidRDefault="00FC0298" w:rsidP="00A91699">
      <w:r>
        <w:t xml:space="preserve">Certificamos que </w:t>
      </w:r>
      <w:r>
        <w:rPr>
          <w:noProof/>
        </w:rPr>
        <w:t>Raul Santos Seixas</w:t>
      </w:r>
      <w:r>
        <w:t xml:space="preserve">, RG: </w:t>
      </w:r>
      <w:r>
        <w:rPr>
          <w:noProof/>
        </w:rPr>
        <w:t>99.666.999-66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6508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64" name="Imagem 364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6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37.85pt;margin-top:13.7pt;width:165pt;height:64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65" name="Imagem 365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6611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66" name="Imagem 366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63" name="Caixa de Texto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63" o:spid="_x0000_s1093" type="#_x0000_t202" style="position:absolute;left:0;text-align:left;margin-left:20.9pt;margin-top:17.8pt;width:171.75pt;height:64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Dn&#10;uZF+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Izadora Pinto Ferreira</w:t>
      </w:r>
    </w:p>
    <w:p w:rsidR="00FC0298" w:rsidRDefault="00FC0298" w:rsidP="00A91699">
      <w:r>
        <w:t xml:space="preserve">Certificamos que </w:t>
      </w:r>
      <w:r>
        <w:rPr>
          <w:noProof/>
        </w:rPr>
        <w:t>Izadora Pinto Ferreira</w:t>
      </w:r>
      <w:r>
        <w:t xml:space="preserve">, RG: </w:t>
      </w:r>
      <w:r>
        <w:rPr>
          <w:noProof/>
        </w:rPr>
        <w:t>53.690.478-2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71" name="Imagem 371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6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4" type="#_x0000_t202" style="position:absolute;left:0;text-align:left;margin-left:37.85pt;margin-top:13.7pt;width:165pt;height:64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6816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72" name="Imagem 372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73" name="Imagem 373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70" name="Caixa de Texto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70" o:spid="_x0000_s1095" type="#_x0000_t202" style="position:absolute;left:0;text-align:left;margin-left:20.9pt;margin-top:17.8pt;width:171.75pt;height:64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Q7Bk&#10;AEoCAADY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Ednaldo Pereira</w:t>
      </w:r>
    </w:p>
    <w:p w:rsidR="00FC0298" w:rsidRDefault="00FC0298" w:rsidP="00A91699">
      <w:r>
        <w:t xml:space="preserve">Certificamos que </w:t>
      </w:r>
      <w:r>
        <w:rPr>
          <w:noProof/>
        </w:rPr>
        <w:t>Ednaldo Pereira</w:t>
      </w:r>
      <w:r>
        <w:t xml:space="preserve">, RG: </w:t>
      </w:r>
      <w:r>
        <w:rPr>
          <w:noProof/>
        </w:rPr>
        <w:t>77.666.555-4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78" name="Imagem 378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7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left:0;text-align:left;margin-left:37.85pt;margin-top:13.7pt;width:165pt;height:64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74304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79" name="Imagem 379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80" name="Imagem 38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77" name="Caixa de Texto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77" o:spid="_x0000_s1097" type="#_x0000_t202" style="position:absolute;left:0;text-align:left;margin-left:20.9pt;margin-top:17.8pt;width:171.75pt;height:64.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Jeorgina L'Viney Fagundes Nunes</w:t>
      </w:r>
    </w:p>
    <w:p w:rsidR="00FC0298" w:rsidRDefault="00FC0298" w:rsidP="00A91699">
      <w:r>
        <w:t xml:space="preserve">Certificamos que </w:t>
      </w:r>
      <w:r>
        <w:rPr>
          <w:noProof/>
        </w:rPr>
        <w:t>Jeorgina L'Viney Fagundes Nunes</w:t>
      </w:r>
      <w:r>
        <w:t xml:space="preserve">, RG: </w:t>
      </w:r>
      <w:r>
        <w:rPr>
          <w:noProof/>
        </w:rPr>
        <w:t>31.678.940-8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85" name="Imagem 385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8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37.85pt;margin-top:13.7pt;width:165pt;height:64.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Hg4OxZ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80448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86" name="Imagem 386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87" name="Imagem 387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84" name="Caixa de Texto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84" o:spid="_x0000_s1099" type="#_x0000_t202" style="position:absolute;left:0;text-align:left;margin-left:20.9pt;margin-top:17.8pt;width:171.75pt;height:64.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CH&#10;+jjn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Robótica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Little popcorn</w:t>
      </w:r>
    </w:p>
    <w:p w:rsidR="00FC0298" w:rsidRDefault="00FC0298" w:rsidP="00A91699">
      <w:r>
        <w:t xml:space="preserve">Certificamos que </w:t>
      </w:r>
      <w:r>
        <w:rPr>
          <w:noProof/>
        </w:rPr>
        <w:t>Little popcorn</w:t>
      </w:r>
      <w:r>
        <w:t xml:space="preserve">, RG: </w:t>
      </w:r>
      <w:r>
        <w:rPr>
          <w:noProof/>
        </w:rPr>
        <w:t>99.999.999-x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de Medeiros, participou da palestra </w:t>
      </w:r>
      <w:r>
        <w:rPr>
          <w:noProof/>
        </w:rPr>
        <w:t>Robótica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89664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92" name="Imagem 392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9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0" type="#_x0000_t202" style="position:absolute;left:0;text-align:left;margin-left:37.85pt;margin-top:13.7pt;width:165pt;height:64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393" name="Imagem 393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394" name="Imagem 394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91" name="Caixa de Texto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91" o:spid="_x0000_s1101" type="#_x0000_t202" style="position:absolute;left:0;text-align:left;margin-left:20.9pt;margin-top:17.8pt;width:171.75pt;height:64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LxA&#10;6x9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Liz Eilish D'joliz O'connel</w:t>
      </w:r>
    </w:p>
    <w:p w:rsidR="00FC0298" w:rsidRDefault="00FC0298" w:rsidP="00A91699">
      <w:r>
        <w:t xml:space="preserve">Certificamos que </w:t>
      </w:r>
      <w:r>
        <w:rPr>
          <w:noProof/>
        </w:rPr>
        <w:t>Liz Eilish D'joliz O'connel</w:t>
      </w:r>
      <w:r>
        <w:t xml:space="preserve">, RG: </w:t>
      </w:r>
      <w:r>
        <w:rPr>
          <w:noProof/>
        </w:rPr>
        <w:t>33.456.780-7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 </w:t>
      </w:r>
    </w:p>
    <w:p w:rsidR="00FC0298" w:rsidRPr="0039597A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95808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399" name="Imagem 399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39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left:0;text-align:left;margin-left:37.85pt;margin-top:13.7pt;width:165pt;height:64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92736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400" name="Imagem 400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401" name="Imagem 401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398" name="Caixa de Texto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398" o:spid="_x0000_s1103" type="#_x0000_t202" style="position:absolute;left:0;text-align:left;margin-left:20.9pt;margin-top:17.8pt;width:171.75pt;height:64.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4411C1">
      <w:pPr>
        <w:sectPr w:rsidR="00FC0298" w:rsidSect="00FC0298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Pr="003F36E1" w:rsidRDefault="00FC0298" w:rsidP="003F7405">
      <w:pPr>
        <w:pStyle w:val="Subttulo"/>
      </w:pPr>
      <w:r>
        <w:lastRenderedPageBreak/>
        <w:t>CERTIFICADO</w:t>
      </w:r>
    </w:p>
    <w:p w:rsidR="00FC0298" w:rsidRPr="0039597A" w:rsidRDefault="00FC0298" w:rsidP="00637172">
      <w:pPr>
        <w:pStyle w:val="Ttulo1"/>
        <w:rPr>
          <w:sz w:val="32"/>
        </w:rPr>
      </w:pPr>
      <w:r w:rsidRPr="0039597A">
        <w:rPr>
          <w:sz w:val="32"/>
        </w:rPr>
        <w:t xml:space="preserve">CURSO: </w:t>
      </w:r>
      <w:r w:rsidRPr="00763589">
        <w:rPr>
          <w:noProof/>
          <w:sz w:val="32"/>
        </w:rPr>
        <w:t>IA</w:t>
      </w:r>
    </w:p>
    <w:p w:rsidR="00FC0298" w:rsidRPr="0039597A" w:rsidRDefault="00FC0298" w:rsidP="00637172">
      <w:pPr>
        <w:pStyle w:val="Ttulo"/>
        <w:rPr>
          <w:sz w:val="60"/>
          <w:szCs w:val="60"/>
        </w:rPr>
      </w:pPr>
      <w:r w:rsidRPr="00763589">
        <w:rPr>
          <w:noProof/>
          <w:sz w:val="60"/>
          <w:szCs w:val="60"/>
        </w:rPr>
        <w:t>Ellie Trindade</w:t>
      </w:r>
    </w:p>
    <w:p w:rsidR="00FC0298" w:rsidRDefault="00FC0298" w:rsidP="00A91699">
      <w:r>
        <w:t xml:space="preserve">Certificamos que </w:t>
      </w:r>
      <w:r>
        <w:rPr>
          <w:noProof/>
        </w:rPr>
        <w:t>Ellie Trindade</w:t>
      </w:r>
      <w:r>
        <w:t xml:space="preserve">, RG: </w:t>
      </w:r>
      <w:r>
        <w:rPr>
          <w:noProof/>
        </w:rPr>
        <w:t>01.001.110-01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de Medeiros, participou da palestra </w:t>
      </w:r>
      <w:r>
        <w:rPr>
          <w:noProof/>
        </w:rPr>
        <w:t>IA</w:t>
      </w:r>
      <w:r>
        <w:t xml:space="preserve"> no Dia do proficional da Informatica, com a carga horária de 1 hora.</w:t>
      </w:r>
    </w:p>
    <w:p w:rsidR="00FC0298" w:rsidRPr="00FC0298" w:rsidRDefault="00FC0298" w:rsidP="00637172">
      <w:pPr>
        <w:pStyle w:val="Ttulo"/>
        <w:rPr>
          <w:sz w:val="64"/>
          <w:szCs w:val="64"/>
        </w:rPr>
      </w:pPr>
    </w:p>
    <w:p w:rsidR="00FC0298" w:rsidRDefault="00FC0298" w:rsidP="00150073">
      <w:r>
        <w:t>D</w:t>
      </w:r>
      <w:r>
        <w:t>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FC0298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901952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406" name="Imagem 406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40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____________________________Fernanda </w:t>
                                  </w:r>
                                  <w:r>
                                    <w:t>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left:0;text-align:left;margin-left:37.85pt;margin-top:13.7pt;width:165pt;height:64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____________________________Fernanda </w:t>
                            </w:r>
                            <w:r>
                              <w:t>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FC0298" w:rsidRPr="00A91699" w:rsidRDefault="00FC0298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407" name="Imagem 407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FC0298" w:rsidRDefault="00FC0298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902976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408" name="Imagem 408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405" name="Caixa de Texto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98" w:rsidRDefault="00FC0298" w:rsidP="002413B6">
                                  <w:r>
                                    <w:t xml:space="preserve">_____________________________Roberta </w:t>
                                  </w:r>
                                  <w:r>
                                    <w:t>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Caixa de Texto 405" o:spid="_x0000_s1105" type="#_x0000_t202" style="position:absolute;left:0;text-align:left;margin-left:20.9pt;margin-top:17.8pt;width:171.75pt;height:64.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" filled="f" stroked="f">
                      <v:textbox>
                        <w:txbxContent>
                          <w:p w:rsidR="00FC0298" w:rsidRDefault="00FC0298" w:rsidP="002413B6">
                            <w:r>
                              <w:t xml:space="preserve">_____________________________Roberta </w:t>
                            </w:r>
                            <w:r>
                              <w:t>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C0298" w:rsidRDefault="00FC0298" w:rsidP="00FC0298">
      <w:pPr>
        <w:jc w:val="both"/>
        <w:sectPr w:rsidR="00FC0298" w:rsidSect="00FC0298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FC0298" w:rsidRDefault="00FC0298" w:rsidP="00FC0298">
      <w:pPr>
        <w:jc w:val="both"/>
      </w:pPr>
    </w:p>
    <w:sectPr w:rsidR="00FC0298" w:rsidSect="00FC0298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D19" w:rsidRDefault="00372D19">
      <w:r>
        <w:separator/>
      </w:r>
    </w:p>
  </w:endnote>
  <w:endnote w:type="continuationSeparator" w:id="0">
    <w:p w:rsidR="00372D19" w:rsidRDefault="0037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781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066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5589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3685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987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244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890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765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2127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557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257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283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6055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441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578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431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144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236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4542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681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8336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234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470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241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573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990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6756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8804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02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8958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6955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38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240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0555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3849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AEF" w:rsidRDefault="005A7A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1508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7924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082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910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154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298" w:rsidRDefault="00FC029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D19" w:rsidRDefault="00372D19">
      <w:r>
        <w:separator/>
      </w:r>
    </w:p>
  </w:footnote>
  <w:footnote w:type="continuationSeparator" w:id="0">
    <w:p w:rsidR="00372D19" w:rsidRDefault="00372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" name="Imagem 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1" name="Imagem 4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2" name="Imagem 4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3" name="Imagem 4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" name="Imagem 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4" name="Imagem 4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5" name="Imagem 4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6" name="Imagem 4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7" name="Imagem 4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8" name="Imagem 4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0" name="Imagem 2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1" name="Imagem 2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7" name="Imagem 2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8" name="Imagem 2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4" name="Imagem 2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5" name="Imagem 2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8" name="Imagem 2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9" name="Imagem 2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9" name="Imagem 4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0" name="Imagem 4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1" name="Imagem 4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2" name="Imagem 4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3" name="Imagem 42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4" name="Imagem 42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5" name="Imagem 4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6" name="Imagem 4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3" name="Imagem 2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4" name="Imagem 2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0" name="Imagem 2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1" name="Imagem 2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7" name="Imagem 2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8" name="Imagem 2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4" name="Imagem 3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5" name="Imagem 3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1" name="Imagem 3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2" name="Imagem 3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8" name="Imagem 3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9" name="Imagem 3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5" name="Imagem 3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6" name="Imagem 3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2" name="Imagem 3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3" name="Imagem 3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9" name="Imagem 3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0" name="Imagem 3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6" name="Imagem 3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7" name="Imagem 3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3" name="Imagem 3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4" name="Imagem 3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0" name="Imagem 3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1" name="Imagem 3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7" name="Imagem 3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8" name="Imagem 3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4" name="Imagem 3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" name="Imagem 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5" name="Imagem 3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1" name="Imagem 3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2" name="Imagem 3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8" name="Imagem 38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9" name="Imagem 3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5" name="Imagem 39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6" name="Imagem 3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2" name="Imagem 4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3" name="Imagem 4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9" name="Imagem 4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0" name="Imagem 4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EF" w:rsidRDefault="005A7A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EF" w:rsidRDefault="005A7A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98" w:rsidRDefault="00FC029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" name="Imagem 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FD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413B6"/>
    <w:rsid w:val="00266D70"/>
    <w:rsid w:val="002730A6"/>
    <w:rsid w:val="00282D75"/>
    <w:rsid w:val="002B0A3C"/>
    <w:rsid w:val="002D69D3"/>
    <w:rsid w:val="002D7529"/>
    <w:rsid w:val="002E05B8"/>
    <w:rsid w:val="002F28D6"/>
    <w:rsid w:val="00370986"/>
    <w:rsid w:val="00372D19"/>
    <w:rsid w:val="00383A71"/>
    <w:rsid w:val="0039597A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A7AEF"/>
    <w:rsid w:val="006038C7"/>
    <w:rsid w:val="00637172"/>
    <w:rsid w:val="00641DB0"/>
    <w:rsid w:val="00662788"/>
    <w:rsid w:val="0068461E"/>
    <w:rsid w:val="006D661C"/>
    <w:rsid w:val="0070422D"/>
    <w:rsid w:val="007044F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C0298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20603E"/>
  <w15:chartTrackingRefBased/>
  <w15:docId w15:val="{AABFF2E2-0061-478B-ADE0-6F67DC05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footer" Target="footer1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theme" Target="theme/theme1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2.pn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header" Target="head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4</TotalTime>
  <Pages>41</Pages>
  <Words>1829</Words>
  <Characters>9877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2023-08-16T15:32:00Z</dcterms:created>
  <dcterms:modified xsi:type="dcterms:W3CDTF">2023-08-16T15:37:00Z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